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6B1064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DE2B05" w:rsidP="001B2ABD">
            <w:pPr>
              <w:pStyle w:val="Title"/>
            </w:pPr>
            <w:r>
              <w:t>Amanullah Awan</w:t>
            </w:r>
          </w:p>
          <w:p w:rsidR="001B2ABD" w:rsidRDefault="001B2ABD" w:rsidP="00DE2B05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0FE6FCCE877D424192C0A40972E57BE9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996433" w:rsidP="00996433">
            <w:r>
              <w:t xml:space="preserve">Hardworking student which wanted to </w:t>
            </w:r>
            <w:r w:rsidR="004A76BD">
              <w:t>capitalize</w:t>
            </w:r>
            <w:r>
              <w:t xml:space="preserve"> the opportunity provided by the </w:t>
            </w:r>
            <w:r w:rsidRPr="004A76BD">
              <w:rPr>
                <w:b/>
              </w:rPr>
              <w:t>firm</w:t>
            </w:r>
            <w:r>
              <w:t xml:space="preserve"> and to ensure the improvement of my skills and</w:t>
            </w:r>
            <w:r w:rsidR="004A76BD">
              <w:t xml:space="preserve"> knowledge to growth along with the </w:t>
            </w:r>
            <w:r w:rsidR="004A76BD" w:rsidRPr="004A76BD">
              <w:rPr>
                <w:b/>
              </w:rPr>
              <w:t>firm</w:t>
            </w:r>
            <w:r w:rsidR="004A76BD">
              <w:t xml:space="preserve"> </w:t>
            </w:r>
            <w:r w:rsidR="004A76BD" w:rsidRPr="004A76BD">
              <w:rPr>
                <w:b/>
              </w:rPr>
              <w:t>objective</w:t>
            </w:r>
            <w:r w:rsidR="004A76BD">
              <w:t>.</w:t>
            </w:r>
          </w:p>
          <w:p w:rsidR="00036450" w:rsidRDefault="00036450" w:rsidP="00036450"/>
          <w:sdt>
            <w:sdtPr>
              <w:id w:val="-1954003311"/>
              <w:placeholder>
                <w:docPart w:val="4EC3ABBBC6C4418286298B2CB5D2224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D0ECFFFB1FE457E903E2AE6F312EBB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4B000C" w:rsidP="004D3011">
            <w:r>
              <w:t>92-307-7000426</w:t>
            </w:r>
          </w:p>
          <w:p w:rsidR="004D3011" w:rsidRDefault="004D3011" w:rsidP="004D3011"/>
          <w:sdt>
            <w:sdtPr>
              <w:id w:val="-240260293"/>
              <w:placeholder>
                <w:docPart w:val="D6C53AD657DA45FA8230C49EAC0308B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C30429" w:rsidRPr="00C30429" w:rsidRDefault="00C30429" w:rsidP="004D3011">
            <w:pPr>
              <w:rPr>
                <w:u w:val="single"/>
              </w:rPr>
            </w:pPr>
            <w:r w:rsidRPr="00C30429">
              <w:rPr>
                <w:u w:val="single"/>
              </w:rPr>
              <w:t>dexent.mani28@gmail.com</w:t>
            </w:r>
          </w:p>
          <w:sdt>
            <w:sdtPr>
              <w:id w:val="-1444214663"/>
              <w:placeholder>
                <w:docPart w:val="2B3FE8DDD4574A1F9B98E6D854F75940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C30429" w:rsidP="004D3011">
            <w:r>
              <w:t>Internet Researching</w:t>
            </w:r>
          </w:p>
          <w:p w:rsidR="00C30429" w:rsidRDefault="00C30429" w:rsidP="004D3011">
            <w:r>
              <w:t>Learning Creative stuff</w:t>
            </w:r>
          </w:p>
          <w:p w:rsidR="005E765E" w:rsidRDefault="005E765E" w:rsidP="004D3011">
            <w:r>
              <w:t>Video Watching</w:t>
            </w:r>
          </w:p>
          <w:p w:rsidR="00C03342" w:rsidRDefault="00C03342" w:rsidP="004D3011">
            <w:r>
              <w:t>Internet Surfing</w:t>
            </w:r>
          </w:p>
          <w:p w:rsidR="004D3011" w:rsidRDefault="00C30429" w:rsidP="004D3011">
            <w:r>
              <w:t>Listening Songs</w:t>
            </w:r>
          </w:p>
          <w:p w:rsidR="004D3011" w:rsidRDefault="00C30429" w:rsidP="004D3011">
            <w:r>
              <w:t>Watching Movies</w:t>
            </w:r>
          </w:p>
          <w:p w:rsidR="00C30429" w:rsidRDefault="00C30429" w:rsidP="00C30429">
            <w:r>
              <w:t>Playing Cricket</w:t>
            </w:r>
          </w:p>
          <w:p w:rsidR="00996433" w:rsidRDefault="00996433" w:rsidP="00C30429">
            <w:r>
              <w:t>Acting</w:t>
            </w:r>
          </w:p>
          <w:p w:rsidR="00C30429" w:rsidRPr="004D3011" w:rsidRDefault="00C30429" w:rsidP="00C30429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CE66C63B70847EB9F34C35E1E11AAD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421341" w:rsidP="00B359E4">
            <w:pPr>
              <w:pStyle w:val="Heading4"/>
            </w:pPr>
            <w:r>
              <w:t>[The Educators]</w:t>
            </w:r>
          </w:p>
          <w:p w:rsidR="00421341" w:rsidRPr="00421341" w:rsidRDefault="00421341" w:rsidP="00421341">
            <w:pPr>
              <w:pStyle w:val="Date"/>
            </w:pPr>
            <w:r>
              <w:t>[Metric] – [2014]</w:t>
            </w:r>
          </w:p>
          <w:p w:rsidR="00036450" w:rsidRDefault="00421341" w:rsidP="00421341">
            <w:pPr>
              <w:pStyle w:val="Heading4"/>
            </w:pPr>
            <w:r>
              <w:t>[Punjab College]</w:t>
            </w:r>
          </w:p>
          <w:p w:rsidR="00421341" w:rsidRPr="00421341" w:rsidRDefault="004B000C" w:rsidP="00421341">
            <w:r>
              <w:t>[FSC</w:t>
            </w:r>
            <w:r w:rsidR="00421341">
              <w:t>-Pre</w:t>
            </w:r>
            <w:r>
              <w:t>-Engineering] – [2016]</w:t>
            </w:r>
          </w:p>
          <w:p w:rsidR="00036450" w:rsidRPr="00B359E4" w:rsidRDefault="004B000C" w:rsidP="00B359E4">
            <w:pPr>
              <w:pStyle w:val="Heading4"/>
            </w:pPr>
            <w:r>
              <w:t>[University of Management and Technology]</w:t>
            </w:r>
          </w:p>
          <w:p w:rsidR="00036450" w:rsidRDefault="004B000C" w:rsidP="00C30429">
            <w:pPr>
              <w:pStyle w:val="Date"/>
            </w:pPr>
            <w:r>
              <w:t>[BSCS]</w:t>
            </w:r>
            <w:r w:rsidR="00036450" w:rsidRPr="00B359E4">
              <w:t xml:space="preserve"> </w:t>
            </w:r>
            <w:r w:rsidR="00C30429">
              <w:t>–</w:t>
            </w:r>
            <w:r w:rsidR="00036450" w:rsidRPr="00B359E4">
              <w:t xml:space="preserve"> </w:t>
            </w:r>
            <w:r w:rsidR="00C30429">
              <w:t>[ In progress ] [Class of 2020]</w:t>
            </w:r>
          </w:p>
          <w:sdt>
            <w:sdtPr>
              <w:id w:val="1001553383"/>
              <w:placeholder>
                <w:docPart w:val="A76A576E819F4810AD7A051D36B7D982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9B24F5" w:rsidP="00B359E4">
            <w:pPr>
              <w:pStyle w:val="Heading4"/>
              <w:rPr>
                <w:bCs/>
              </w:rPr>
            </w:pPr>
            <w:r>
              <w:t>[Code Hoppers]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[Internship]</w:t>
            </w:r>
          </w:p>
          <w:p w:rsidR="00036450" w:rsidRPr="00036450" w:rsidRDefault="009B24F5" w:rsidP="00B359E4">
            <w:pPr>
              <w:pStyle w:val="Date"/>
            </w:pPr>
            <w:r>
              <w:t xml:space="preserve">[March 2014] </w:t>
            </w:r>
            <w:r w:rsidR="00036450" w:rsidRPr="00036450">
              <w:t>–</w:t>
            </w:r>
            <w:r>
              <w:t xml:space="preserve"> [August 2014] </w:t>
            </w:r>
          </w:p>
          <w:p w:rsidR="00036450" w:rsidRDefault="009B24F5" w:rsidP="00036450">
            <w:r>
              <w:t>[My role was completely as a student, I have learned some basic stuff of HTML and CSS and in the mean time I had a chance to observe office environment]</w:t>
            </w:r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9B24F5" w:rsidP="00B359E4">
            <w:pPr>
              <w:pStyle w:val="Heading4"/>
              <w:rPr>
                <w:bCs/>
              </w:rPr>
            </w:pPr>
            <w:r>
              <w:t>[</w:t>
            </w:r>
            <w:proofErr w:type="spellStart"/>
            <w:r>
              <w:t>Citrex</w:t>
            </w:r>
            <w:proofErr w:type="spellEnd"/>
            <w:r>
              <w:t>]</w:t>
            </w:r>
            <w:r w:rsidR="004D3011" w:rsidRPr="004D3011">
              <w:t xml:space="preserve">  </w:t>
            </w:r>
            <w:r>
              <w:t>[Part Time]</w:t>
            </w:r>
          </w:p>
          <w:p w:rsidR="004D3011" w:rsidRPr="004D3011" w:rsidRDefault="009B24F5" w:rsidP="00B359E4">
            <w:pPr>
              <w:pStyle w:val="Date"/>
            </w:pPr>
            <w:r>
              <w:t xml:space="preserve">[September 2017] </w:t>
            </w:r>
            <w:r w:rsidR="004D3011" w:rsidRPr="004D3011">
              <w:t>–</w:t>
            </w:r>
            <w:r>
              <w:t xml:space="preserve"> [February 2018]</w:t>
            </w:r>
          </w:p>
          <w:p w:rsidR="004D3011" w:rsidRPr="004D3011" w:rsidRDefault="00F039D1" w:rsidP="004D3011">
            <w:r>
              <w:t>[Performed some data entry related work and operated some software, through this period I have learnt the art of professionalism]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4F6074028EA948D8969033528D174A3F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F039D1" w:rsidRDefault="00F039D1" w:rsidP="004D3011">
            <w:pPr>
              <w:rPr>
                <w:color w:val="FFFFFF" w:themeColor="background1"/>
              </w:rPr>
            </w:pPr>
          </w:p>
          <w:p w:rsidR="00036450" w:rsidRPr="00996433" w:rsidRDefault="00F039D1" w:rsidP="00F039D1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96433">
              <w:rPr>
                <w:sz w:val="20"/>
              </w:rPr>
              <w:t>Interpersonal</w:t>
            </w:r>
          </w:p>
          <w:p w:rsidR="00F039D1" w:rsidRPr="00996433" w:rsidRDefault="00F039D1" w:rsidP="00F039D1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96433">
              <w:rPr>
                <w:sz w:val="20"/>
              </w:rPr>
              <w:t>Self-motivation</w:t>
            </w:r>
          </w:p>
          <w:p w:rsidR="00F039D1" w:rsidRPr="00996433" w:rsidRDefault="00F039D1" w:rsidP="00F039D1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96433">
              <w:rPr>
                <w:sz w:val="20"/>
              </w:rPr>
              <w:t>Decision making</w:t>
            </w:r>
          </w:p>
          <w:p w:rsidR="00F039D1" w:rsidRPr="00996433" w:rsidRDefault="00F039D1" w:rsidP="00F039D1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96433">
              <w:rPr>
                <w:sz w:val="20"/>
              </w:rPr>
              <w:t>Teamwork</w:t>
            </w:r>
          </w:p>
          <w:p w:rsidR="00F039D1" w:rsidRPr="00996433" w:rsidRDefault="00F039D1" w:rsidP="0099643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96433">
              <w:rPr>
                <w:sz w:val="20"/>
              </w:rPr>
              <w:t>Leadership</w:t>
            </w:r>
          </w:p>
          <w:p w:rsidR="00F039D1" w:rsidRPr="00996433" w:rsidRDefault="00F039D1" w:rsidP="00F039D1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96433">
              <w:rPr>
                <w:sz w:val="20"/>
              </w:rPr>
              <w:t>Quick learner</w:t>
            </w:r>
          </w:p>
          <w:p w:rsidR="00996433" w:rsidRPr="009B0C6F" w:rsidRDefault="00F039D1" w:rsidP="009B0C6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996433">
              <w:rPr>
                <w:sz w:val="20"/>
              </w:rPr>
              <w:t>Good observer</w:t>
            </w:r>
          </w:p>
          <w:p w:rsidR="00D23DF7" w:rsidRDefault="00D23DF7" w:rsidP="00F039D1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Computer Operator</w:t>
            </w:r>
          </w:p>
          <w:p w:rsidR="009B0C6F" w:rsidRPr="009B0C6F" w:rsidRDefault="009B0C6F" w:rsidP="009B0C6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Data Entry</w:t>
            </w:r>
            <w:bookmarkStart w:id="0" w:name="_GoBack"/>
            <w:bookmarkEnd w:id="0"/>
          </w:p>
          <w:p w:rsidR="00F039D1" w:rsidRPr="00F039D1" w:rsidRDefault="00F039D1" w:rsidP="00996433">
            <w:pPr>
              <w:pStyle w:val="ListParagraph"/>
            </w:pPr>
          </w:p>
        </w:tc>
      </w:tr>
    </w:tbl>
    <w:p w:rsidR="0043117B" w:rsidRDefault="00AC58DB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DB" w:rsidRDefault="00AC58DB" w:rsidP="000C45FF">
      <w:r>
        <w:separator/>
      </w:r>
    </w:p>
  </w:endnote>
  <w:endnote w:type="continuationSeparator" w:id="0">
    <w:p w:rsidR="00AC58DB" w:rsidRDefault="00AC58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DB" w:rsidRDefault="00AC58DB" w:rsidP="000C45FF">
      <w:r>
        <w:separator/>
      </w:r>
    </w:p>
  </w:footnote>
  <w:footnote w:type="continuationSeparator" w:id="0">
    <w:p w:rsidR="00AC58DB" w:rsidRDefault="00AC58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24E2"/>
    <w:multiLevelType w:val="hybridMultilevel"/>
    <w:tmpl w:val="79D44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28A1"/>
    <w:multiLevelType w:val="hybridMultilevel"/>
    <w:tmpl w:val="D2A20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05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21341"/>
    <w:rsid w:val="00445947"/>
    <w:rsid w:val="004813B3"/>
    <w:rsid w:val="00496591"/>
    <w:rsid w:val="004A76BD"/>
    <w:rsid w:val="004B000C"/>
    <w:rsid w:val="004C63E4"/>
    <w:rsid w:val="004D3011"/>
    <w:rsid w:val="005262AC"/>
    <w:rsid w:val="005E39D5"/>
    <w:rsid w:val="005E765E"/>
    <w:rsid w:val="005F3984"/>
    <w:rsid w:val="00600670"/>
    <w:rsid w:val="0062123A"/>
    <w:rsid w:val="00646E75"/>
    <w:rsid w:val="00651354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92DDE"/>
    <w:rsid w:val="00996433"/>
    <w:rsid w:val="009B0C6F"/>
    <w:rsid w:val="009B24F5"/>
    <w:rsid w:val="00A2118D"/>
    <w:rsid w:val="00A9230D"/>
    <w:rsid w:val="00AC58DB"/>
    <w:rsid w:val="00AD76E2"/>
    <w:rsid w:val="00B20152"/>
    <w:rsid w:val="00B359E4"/>
    <w:rsid w:val="00B57D98"/>
    <w:rsid w:val="00B70850"/>
    <w:rsid w:val="00C03342"/>
    <w:rsid w:val="00C066B6"/>
    <w:rsid w:val="00C30429"/>
    <w:rsid w:val="00C37BA1"/>
    <w:rsid w:val="00C4674C"/>
    <w:rsid w:val="00C506CF"/>
    <w:rsid w:val="00C72BED"/>
    <w:rsid w:val="00C9578B"/>
    <w:rsid w:val="00CB0055"/>
    <w:rsid w:val="00D23DF7"/>
    <w:rsid w:val="00D2522B"/>
    <w:rsid w:val="00D422DE"/>
    <w:rsid w:val="00D5459D"/>
    <w:rsid w:val="00DA1F4D"/>
    <w:rsid w:val="00DD172A"/>
    <w:rsid w:val="00DE2B05"/>
    <w:rsid w:val="00E25A26"/>
    <w:rsid w:val="00E4381A"/>
    <w:rsid w:val="00E55D74"/>
    <w:rsid w:val="00F039D1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15F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0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ullah%20Awa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E6FCCE877D424192C0A40972E5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2D6C-BEE2-4EE0-AF06-CEA56477AEA5}"/>
      </w:docPartPr>
      <w:docPartBody>
        <w:p w:rsidR="001479BB" w:rsidRDefault="00831308">
          <w:pPr>
            <w:pStyle w:val="0FE6FCCE877D424192C0A40972E57BE9"/>
          </w:pPr>
          <w:r w:rsidRPr="00D5459D">
            <w:t>Profile</w:t>
          </w:r>
        </w:p>
      </w:docPartBody>
    </w:docPart>
    <w:docPart>
      <w:docPartPr>
        <w:name w:val="4EC3ABBBC6C4418286298B2CB5D22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6520D-F451-482F-9821-DB141E10BC9A}"/>
      </w:docPartPr>
      <w:docPartBody>
        <w:p w:rsidR="001479BB" w:rsidRDefault="00831308">
          <w:pPr>
            <w:pStyle w:val="4EC3ABBBC6C4418286298B2CB5D22241"/>
          </w:pPr>
          <w:r w:rsidRPr="00CB0055">
            <w:t>Contact</w:t>
          </w:r>
        </w:p>
      </w:docPartBody>
    </w:docPart>
    <w:docPart>
      <w:docPartPr>
        <w:name w:val="8D0ECFFFB1FE457E903E2AE6F312E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8F8F7-AE37-41EF-A8CE-FFC889DD1150}"/>
      </w:docPartPr>
      <w:docPartBody>
        <w:p w:rsidR="001479BB" w:rsidRDefault="00831308">
          <w:pPr>
            <w:pStyle w:val="8D0ECFFFB1FE457E903E2AE6F312EBB5"/>
          </w:pPr>
          <w:r w:rsidRPr="004D3011">
            <w:t>PHONE:</w:t>
          </w:r>
        </w:p>
      </w:docPartBody>
    </w:docPart>
    <w:docPart>
      <w:docPartPr>
        <w:name w:val="D6C53AD657DA45FA8230C49EAC030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E2BAF-6D96-47FA-AF66-89B87802B8A4}"/>
      </w:docPartPr>
      <w:docPartBody>
        <w:p w:rsidR="001479BB" w:rsidRDefault="00831308">
          <w:pPr>
            <w:pStyle w:val="D6C53AD657DA45FA8230C49EAC0308B2"/>
          </w:pPr>
          <w:r w:rsidRPr="004D3011">
            <w:t>EMAIL:</w:t>
          </w:r>
        </w:p>
      </w:docPartBody>
    </w:docPart>
    <w:docPart>
      <w:docPartPr>
        <w:name w:val="2B3FE8DDD4574A1F9B98E6D854F75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9247C-63DE-4AD9-B4E3-641017F1926B}"/>
      </w:docPartPr>
      <w:docPartBody>
        <w:p w:rsidR="001479BB" w:rsidRDefault="00831308">
          <w:pPr>
            <w:pStyle w:val="2B3FE8DDD4574A1F9B98E6D854F75940"/>
          </w:pPr>
          <w:r w:rsidRPr="00CB0055">
            <w:t>Hobbies</w:t>
          </w:r>
        </w:p>
      </w:docPartBody>
    </w:docPart>
    <w:docPart>
      <w:docPartPr>
        <w:name w:val="6CE66C63B70847EB9F34C35E1E11A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17EE-C2EC-45CA-8991-1EA2FFF207C8}"/>
      </w:docPartPr>
      <w:docPartBody>
        <w:p w:rsidR="001479BB" w:rsidRDefault="00831308">
          <w:pPr>
            <w:pStyle w:val="6CE66C63B70847EB9F34C35E1E11AAD6"/>
          </w:pPr>
          <w:r w:rsidRPr="00036450">
            <w:t>EDUCATION</w:t>
          </w:r>
        </w:p>
      </w:docPartBody>
    </w:docPart>
    <w:docPart>
      <w:docPartPr>
        <w:name w:val="A76A576E819F4810AD7A051D36B7D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3005-1EC5-4828-ACD2-69CFD5E5B45B}"/>
      </w:docPartPr>
      <w:docPartBody>
        <w:p w:rsidR="001479BB" w:rsidRDefault="00831308">
          <w:pPr>
            <w:pStyle w:val="A76A576E819F4810AD7A051D36B7D982"/>
          </w:pPr>
          <w:r w:rsidRPr="00036450">
            <w:t>WORK EXPERIENCE</w:t>
          </w:r>
        </w:p>
      </w:docPartBody>
    </w:docPart>
    <w:docPart>
      <w:docPartPr>
        <w:name w:val="4F6074028EA948D8969033528D174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10AFC-291B-4954-A89F-0A9A625DC974}"/>
      </w:docPartPr>
      <w:docPartBody>
        <w:p w:rsidR="001479BB" w:rsidRDefault="00831308">
          <w:pPr>
            <w:pStyle w:val="4F6074028EA948D8969033528D174A3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308"/>
    <w:rsid w:val="001479BB"/>
    <w:rsid w:val="00276544"/>
    <w:rsid w:val="004D679A"/>
    <w:rsid w:val="005270CA"/>
    <w:rsid w:val="00831308"/>
    <w:rsid w:val="00F2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CBD262DDF14DE0A413537278FDBD1E">
    <w:name w:val="D3CBD262DDF14DE0A413537278FDBD1E"/>
  </w:style>
  <w:style w:type="paragraph" w:customStyle="1" w:styleId="5368F88156E04E928A615D8909642715">
    <w:name w:val="5368F88156E04E928A615D8909642715"/>
  </w:style>
  <w:style w:type="paragraph" w:customStyle="1" w:styleId="0FE6FCCE877D424192C0A40972E57BE9">
    <w:name w:val="0FE6FCCE877D424192C0A40972E57BE9"/>
  </w:style>
  <w:style w:type="paragraph" w:customStyle="1" w:styleId="6C874B48EC024C12BA3BA633C12B3BE7">
    <w:name w:val="6C874B48EC024C12BA3BA633C12B3BE7"/>
  </w:style>
  <w:style w:type="paragraph" w:customStyle="1" w:styleId="4EC3ABBBC6C4418286298B2CB5D22241">
    <w:name w:val="4EC3ABBBC6C4418286298B2CB5D22241"/>
  </w:style>
  <w:style w:type="paragraph" w:customStyle="1" w:styleId="8D0ECFFFB1FE457E903E2AE6F312EBB5">
    <w:name w:val="8D0ECFFFB1FE457E903E2AE6F312EBB5"/>
  </w:style>
  <w:style w:type="paragraph" w:customStyle="1" w:styleId="B189E260D2A64E21A2D6D95C0E29865F">
    <w:name w:val="B189E260D2A64E21A2D6D95C0E29865F"/>
  </w:style>
  <w:style w:type="paragraph" w:customStyle="1" w:styleId="90E8033C8DBC4D7E90738B55C833C65F">
    <w:name w:val="90E8033C8DBC4D7E90738B55C833C65F"/>
  </w:style>
  <w:style w:type="paragraph" w:customStyle="1" w:styleId="171068760CFA4588B7DC258FB8BE5672">
    <w:name w:val="171068760CFA4588B7DC258FB8BE5672"/>
  </w:style>
  <w:style w:type="paragraph" w:customStyle="1" w:styleId="D6C53AD657DA45FA8230C49EAC0308B2">
    <w:name w:val="D6C53AD657DA45FA8230C49EAC0308B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5792FA4E7D5468A91952DC1B7BDF552">
    <w:name w:val="E5792FA4E7D5468A91952DC1B7BDF552"/>
  </w:style>
  <w:style w:type="paragraph" w:customStyle="1" w:styleId="2B3FE8DDD4574A1F9B98E6D854F75940">
    <w:name w:val="2B3FE8DDD4574A1F9B98E6D854F75940"/>
  </w:style>
  <w:style w:type="paragraph" w:customStyle="1" w:styleId="E66C01E3B78D4688BB270A6875E7E098">
    <w:name w:val="E66C01E3B78D4688BB270A6875E7E098"/>
  </w:style>
  <w:style w:type="paragraph" w:customStyle="1" w:styleId="EBCCF2A7CDC543628B508CFF00D0BE9B">
    <w:name w:val="EBCCF2A7CDC543628B508CFF00D0BE9B"/>
  </w:style>
  <w:style w:type="paragraph" w:customStyle="1" w:styleId="F7FCCEBC94A541199A51ABCED738629C">
    <w:name w:val="F7FCCEBC94A541199A51ABCED738629C"/>
  </w:style>
  <w:style w:type="paragraph" w:customStyle="1" w:styleId="5D4BDA9AA5034278B13D284F85AF852E">
    <w:name w:val="5D4BDA9AA5034278B13D284F85AF852E"/>
  </w:style>
  <w:style w:type="paragraph" w:customStyle="1" w:styleId="6CE66C63B70847EB9F34C35E1E11AAD6">
    <w:name w:val="6CE66C63B70847EB9F34C35E1E11AAD6"/>
  </w:style>
  <w:style w:type="paragraph" w:customStyle="1" w:styleId="913D4440CB5B4F5EA82D789CBB518435">
    <w:name w:val="913D4440CB5B4F5EA82D789CBB518435"/>
  </w:style>
  <w:style w:type="paragraph" w:customStyle="1" w:styleId="3BB1A08F4F7244239740D2C7A9E148EC">
    <w:name w:val="3BB1A08F4F7244239740D2C7A9E148EC"/>
  </w:style>
  <w:style w:type="paragraph" w:customStyle="1" w:styleId="8DD91CE1F40E4896B8BD7D1579C3B434">
    <w:name w:val="8DD91CE1F40E4896B8BD7D1579C3B434"/>
  </w:style>
  <w:style w:type="paragraph" w:customStyle="1" w:styleId="376EB914E29A4665A6887B60A7CE8C2A">
    <w:name w:val="376EB914E29A4665A6887B60A7CE8C2A"/>
  </w:style>
  <w:style w:type="paragraph" w:customStyle="1" w:styleId="86D9C61A83D64D4EA6728F3990DCD4F1">
    <w:name w:val="86D9C61A83D64D4EA6728F3990DCD4F1"/>
  </w:style>
  <w:style w:type="paragraph" w:customStyle="1" w:styleId="88C54523B9A948B193E8B59C7B105995">
    <w:name w:val="88C54523B9A948B193E8B59C7B105995"/>
  </w:style>
  <w:style w:type="paragraph" w:customStyle="1" w:styleId="63D7B7036A624B98BAECD852D0103436">
    <w:name w:val="63D7B7036A624B98BAECD852D0103436"/>
  </w:style>
  <w:style w:type="paragraph" w:customStyle="1" w:styleId="A76A576E819F4810AD7A051D36B7D982">
    <w:name w:val="A76A576E819F4810AD7A051D36B7D982"/>
  </w:style>
  <w:style w:type="paragraph" w:customStyle="1" w:styleId="665A5F1E9E4E4034A6DF1939D036DDF5">
    <w:name w:val="665A5F1E9E4E4034A6DF1939D036DDF5"/>
  </w:style>
  <w:style w:type="paragraph" w:customStyle="1" w:styleId="3DB4EB85A4F948B19391C8B82B8DC0D6">
    <w:name w:val="3DB4EB85A4F948B19391C8B82B8DC0D6"/>
  </w:style>
  <w:style w:type="paragraph" w:customStyle="1" w:styleId="702271E65B5446479B4AD099F92AA083">
    <w:name w:val="702271E65B5446479B4AD099F92AA083"/>
  </w:style>
  <w:style w:type="paragraph" w:customStyle="1" w:styleId="BA903028A3DB44B7A99DC33970AD5398">
    <w:name w:val="BA903028A3DB44B7A99DC33970AD5398"/>
  </w:style>
  <w:style w:type="paragraph" w:customStyle="1" w:styleId="A717058D805B42A69D994E3DCD7B0DFB">
    <w:name w:val="A717058D805B42A69D994E3DCD7B0DFB"/>
  </w:style>
  <w:style w:type="paragraph" w:customStyle="1" w:styleId="708C227B125B4B2B9BEF94FBA915C103">
    <w:name w:val="708C227B125B4B2B9BEF94FBA915C103"/>
  </w:style>
  <w:style w:type="paragraph" w:customStyle="1" w:styleId="EF07A188A2B34D3F9B006743BCC27FE4">
    <w:name w:val="EF07A188A2B34D3F9B006743BCC27FE4"/>
  </w:style>
  <w:style w:type="paragraph" w:customStyle="1" w:styleId="5CADBA9A6F0A4E1A8CF9CC431A7252E8">
    <w:name w:val="5CADBA9A6F0A4E1A8CF9CC431A7252E8"/>
  </w:style>
  <w:style w:type="paragraph" w:customStyle="1" w:styleId="4D6A1BEEA3D34DDDA5198F043682CFB0">
    <w:name w:val="4D6A1BEEA3D34DDDA5198F043682CFB0"/>
  </w:style>
  <w:style w:type="paragraph" w:customStyle="1" w:styleId="C3A06BB2D25D4921A39622306867AB93">
    <w:name w:val="C3A06BB2D25D4921A39622306867AB93"/>
  </w:style>
  <w:style w:type="paragraph" w:customStyle="1" w:styleId="85D91E8393F6444EB43606B647713978">
    <w:name w:val="85D91E8393F6444EB43606B647713978"/>
  </w:style>
  <w:style w:type="paragraph" w:customStyle="1" w:styleId="31E600D9A47E4823BCE4802D7893F979">
    <w:name w:val="31E600D9A47E4823BCE4802D7893F979"/>
  </w:style>
  <w:style w:type="paragraph" w:customStyle="1" w:styleId="951958DF14D74FF9BC44487A47643202">
    <w:name w:val="951958DF14D74FF9BC44487A47643202"/>
  </w:style>
  <w:style w:type="paragraph" w:customStyle="1" w:styleId="4D3247AE86DF42DCB3BDBBCBFD550E2B">
    <w:name w:val="4D3247AE86DF42DCB3BDBBCBFD550E2B"/>
  </w:style>
  <w:style w:type="paragraph" w:customStyle="1" w:styleId="0BB41D0BF1184D399E4FE227C504AF5B">
    <w:name w:val="0BB41D0BF1184D399E4FE227C504AF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F6074028EA948D8969033528D174A3F">
    <w:name w:val="4F6074028EA948D8969033528D17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2019-05-09T17:30:00Z</dcterms:created>
  <dcterms:modified xsi:type="dcterms:W3CDTF">2019-07-19T12:26:00Z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